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0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5"/>
        <w:gridCol w:w="761"/>
        <w:gridCol w:w="6535"/>
      </w:tblGrid>
      <w:tr w:rsidR="001B2ABD" w14:paraId="6024C845" w14:textId="77777777" w:rsidTr="00EF270E">
        <w:trPr>
          <w:trHeight w:val="5560"/>
        </w:trPr>
        <w:tc>
          <w:tcPr>
            <w:tcW w:w="3805" w:type="dxa"/>
            <w:vAlign w:val="bottom"/>
          </w:tcPr>
          <w:p w14:paraId="30871167" w14:textId="36BB8ABE" w:rsidR="001B2ABD" w:rsidRDefault="00734B8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6625B" wp14:editId="3B5495B9">
                  <wp:extent cx="1618488" cy="2161032"/>
                  <wp:effectExtent l="0" t="0" r="127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21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48B37B3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  <w:vAlign w:val="bottom"/>
          </w:tcPr>
          <w:p w14:paraId="288A4B1D" w14:textId="0F65EADF" w:rsidR="001B2ABD" w:rsidRDefault="00644F82" w:rsidP="001B2ABD">
            <w:pPr>
              <w:pStyle w:val="KonuBal"/>
            </w:pPr>
            <w:r>
              <w:t>Feyzanur ŞİRİN</w:t>
            </w:r>
          </w:p>
          <w:p w14:paraId="14A8E038" w14:textId="53B73704" w:rsidR="00644F82" w:rsidRPr="00644F82" w:rsidRDefault="00644F82" w:rsidP="00644F82"/>
          <w:p w14:paraId="5C706D7A" w14:textId="4ED96272" w:rsidR="001B2ABD" w:rsidRDefault="001B2ABD" w:rsidP="001B2ABD">
            <w:pPr>
              <w:pStyle w:val="Altyaz"/>
            </w:pPr>
          </w:p>
        </w:tc>
      </w:tr>
      <w:tr w:rsidR="001B2ABD" w14:paraId="3F464BC6" w14:textId="77777777" w:rsidTr="00EF270E">
        <w:trPr>
          <w:trHeight w:val="8624"/>
        </w:trPr>
        <w:tc>
          <w:tcPr>
            <w:tcW w:w="3805" w:type="dxa"/>
          </w:tcPr>
          <w:p w14:paraId="75951296" w14:textId="77777777" w:rsidR="00036450" w:rsidRDefault="00036450" w:rsidP="00036450"/>
          <w:sdt>
            <w:sdtPr>
              <w:id w:val="-1954003311"/>
              <w:placeholder>
                <w:docPart w:val="96D8BBF4CFC34A62B73C43D3CDD8E982"/>
              </w:placeholder>
              <w:temporary/>
              <w:showingPlcHdr/>
              <w15:appearance w15:val="hidden"/>
            </w:sdtPr>
            <w:sdtEndPr/>
            <w:sdtContent>
              <w:p w14:paraId="72F6FA47" w14:textId="77777777" w:rsidR="00036450" w:rsidRPr="00CB0055" w:rsidRDefault="00CB0055" w:rsidP="00CB0055">
                <w:pPr>
                  <w:pStyle w:val="Balk3"/>
                </w:pPr>
                <w:r w:rsidRPr="00CB0055">
                  <w:rPr>
                    <w:lang w:bidi="tr-TR"/>
                  </w:rPr>
                  <w:t>İletişim</w:t>
                </w:r>
              </w:p>
            </w:sdtContent>
          </w:sdt>
          <w:sdt>
            <w:sdtPr>
              <w:id w:val="1111563247"/>
              <w:placeholder>
                <w:docPart w:val="CC5CBDAEA416423AB55ADECE9BE0B36A"/>
              </w:placeholder>
              <w:temporary/>
              <w:showingPlcHdr/>
              <w15:appearance w15:val="hidden"/>
            </w:sdtPr>
            <w:sdtEndPr/>
            <w:sdtContent>
              <w:p w14:paraId="07EC6451" w14:textId="77777777" w:rsidR="004D3011" w:rsidRDefault="004D3011" w:rsidP="004D3011">
                <w:r w:rsidRPr="004D3011">
                  <w:rPr>
                    <w:lang w:bidi="tr-TR"/>
                  </w:rPr>
                  <w:t>TELEFON:</w:t>
                </w:r>
              </w:p>
            </w:sdtContent>
          </w:sdt>
          <w:p w14:paraId="4A400213" w14:textId="7EB5BA76" w:rsidR="004D3011" w:rsidRDefault="00E25A2E" w:rsidP="004D3011">
            <w:r>
              <w:t>0 (531) 972 15 36</w:t>
            </w:r>
          </w:p>
          <w:p w14:paraId="1CBF4112" w14:textId="77777777" w:rsidR="00042032" w:rsidRDefault="00042032" w:rsidP="004D3011"/>
          <w:p w14:paraId="77483DDD" w14:textId="32FA6F95" w:rsidR="00042032" w:rsidRDefault="00042032" w:rsidP="004D3011">
            <w:r>
              <w:t>BÖLÜM:</w:t>
            </w:r>
          </w:p>
          <w:p w14:paraId="4C97756E" w14:textId="70302149" w:rsidR="00042032" w:rsidRDefault="00042032" w:rsidP="004D3011">
            <w:r>
              <w:t>Bilişim Sistemleri Mühendisliği</w:t>
            </w:r>
          </w:p>
          <w:p w14:paraId="553786B7" w14:textId="6A5903AE" w:rsidR="00042032" w:rsidRDefault="00042032" w:rsidP="004D3011"/>
          <w:p w14:paraId="73EF0B8A" w14:textId="67854069" w:rsidR="00042032" w:rsidRDefault="00042032" w:rsidP="004D3011">
            <w:r>
              <w:t>SINIF:</w:t>
            </w:r>
          </w:p>
          <w:p w14:paraId="7E04DB60" w14:textId="3C2C47C3" w:rsidR="00042032" w:rsidRDefault="00042032" w:rsidP="004D3011">
            <w:r>
              <w:t>3.Sınıf</w:t>
            </w:r>
          </w:p>
          <w:p w14:paraId="149C7F67" w14:textId="77777777" w:rsidR="004D3011" w:rsidRDefault="004D3011" w:rsidP="004D3011"/>
          <w:sdt>
            <w:sdtPr>
              <w:id w:val="-240260293"/>
              <w:placeholder>
                <w:docPart w:val="B8D9195637BD4AE29FD56CA5A7CC3E08"/>
              </w:placeholder>
              <w:temporary/>
              <w:showingPlcHdr/>
              <w15:appearance w15:val="hidden"/>
            </w:sdtPr>
            <w:sdtEndPr/>
            <w:sdtContent>
              <w:p w14:paraId="52D0467E" w14:textId="77777777" w:rsidR="004D3011" w:rsidRDefault="004D3011" w:rsidP="004D3011">
                <w:r w:rsidRPr="004D3011">
                  <w:rPr>
                    <w:lang w:bidi="tr-TR"/>
                  </w:rPr>
                  <w:t>E-POSTA:</w:t>
                </w:r>
              </w:p>
            </w:sdtContent>
          </w:sdt>
          <w:p w14:paraId="1B2D32D5" w14:textId="381527B4" w:rsidR="00036450" w:rsidRDefault="005C01CC" w:rsidP="004D3011">
            <w:pPr>
              <w:rPr>
                <w:rStyle w:val="Kpr"/>
              </w:rPr>
            </w:pPr>
            <w:hyperlink r:id="rId12" w:history="1">
              <w:r w:rsidR="00CC4E31" w:rsidRPr="00477337">
                <w:rPr>
                  <w:rStyle w:val="Kpr"/>
                </w:rPr>
                <w:t>feyzasirinnn@gmail.com</w:t>
              </w:r>
            </w:hyperlink>
          </w:p>
          <w:p w14:paraId="19C764A0" w14:textId="6F2825BD" w:rsidR="008B0CA5" w:rsidRDefault="008B0CA5" w:rsidP="008B0CA5">
            <w:pPr>
              <w:rPr>
                <w:rStyle w:val="Kpr"/>
              </w:rPr>
            </w:pPr>
            <w:r w:rsidRPr="008B0CA5">
              <w:t>feyzanur.sirin@ogr.sakarya.edu.tr.</w:t>
            </w:r>
          </w:p>
          <w:p w14:paraId="65F11F3F" w14:textId="01C0DFD8" w:rsidR="00CC4E31" w:rsidRDefault="00CC4E31" w:rsidP="004D3011"/>
          <w:p w14:paraId="37815409" w14:textId="77777777" w:rsidR="00EF270E" w:rsidRDefault="00EF270E" w:rsidP="00EF270E">
            <w:pPr>
              <w:pStyle w:val="Balk3"/>
            </w:pPr>
            <w:r>
              <w:t>GİTHUB</w:t>
            </w:r>
          </w:p>
          <w:p w14:paraId="5F5818D7" w14:textId="7781B9A7" w:rsidR="00CC4E31" w:rsidRDefault="00EF270E" w:rsidP="00EF270E">
            <w:r w:rsidRPr="00EF270E">
              <w:t>https://github.com/feyzasirinnn</w:t>
            </w:r>
          </w:p>
          <w:p w14:paraId="4C61F8AE" w14:textId="5CC2B334" w:rsidR="00CC4E31" w:rsidRDefault="00CC4E31" w:rsidP="00CC4E31">
            <w:pPr>
              <w:pStyle w:val="Balk3"/>
            </w:pPr>
            <w:r>
              <w:t>yetenekler</w:t>
            </w:r>
          </w:p>
          <w:p w14:paraId="7A4F4232" w14:textId="6EDE92E4" w:rsidR="00CC4E31" w:rsidRDefault="00CC4E31" w:rsidP="004D3011">
            <w:r>
              <w:t>C-</w:t>
            </w:r>
            <w:r w:rsidR="00825CA8">
              <w:t xml:space="preserve"> C++ -</w:t>
            </w:r>
            <w:r>
              <w:t xml:space="preserve"> C#  </w:t>
            </w:r>
          </w:p>
          <w:p w14:paraId="3B10956C" w14:textId="7177696F" w:rsidR="00CC4E31" w:rsidRDefault="00CC4E31" w:rsidP="004D3011">
            <w:r>
              <w:t xml:space="preserve">HTML5 CSS3 JS- </w:t>
            </w:r>
          </w:p>
          <w:p w14:paraId="31F3CAC6" w14:textId="46FAF2CA" w:rsidR="005375FA" w:rsidRDefault="005375FA" w:rsidP="004D3011">
            <w:r>
              <w:t>Bootstrap</w:t>
            </w:r>
          </w:p>
          <w:p w14:paraId="5FF86096" w14:textId="46096513" w:rsidR="00CC4E31" w:rsidRDefault="00CC4E31" w:rsidP="004D3011">
            <w:r>
              <w:t xml:space="preserve">ReactJS- </w:t>
            </w:r>
          </w:p>
          <w:p w14:paraId="31A3EA40" w14:textId="335716A6" w:rsidR="00FC5A2E" w:rsidRDefault="00FC5A2E" w:rsidP="004D3011">
            <w:r>
              <w:t>PHP</w:t>
            </w:r>
          </w:p>
          <w:p w14:paraId="24BE19AC" w14:textId="35C1A9F7" w:rsidR="00DB1080" w:rsidRDefault="00DB1080" w:rsidP="004D3011">
            <w:r>
              <w:t xml:space="preserve">ASP.NET CORE </w:t>
            </w:r>
          </w:p>
          <w:p w14:paraId="28209429" w14:textId="64EF291F" w:rsidR="00DB1080" w:rsidRDefault="00DB1080" w:rsidP="004D3011">
            <w:r>
              <w:t xml:space="preserve">SQL </w:t>
            </w:r>
            <w:r w:rsidR="00EF270E">
              <w:t>server</w:t>
            </w:r>
          </w:p>
          <w:p w14:paraId="7F81CF01" w14:textId="6229B975" w:rsidR="00CC4E31" w:rsidRDefault="00E54BC7" w:rsidP="004D3011">
            <w:r>
              <w:t>SWOT</w:t>
            </w:r>
            <w:r w:rsidR="00DF350C">
              <w:t xml:space="preserve"> </w:t>
            </w:r>
            <w:r>
              <w:t>analizi</w:t>
            </w:r>
          </w:p>
          <w:p w14:paraId="75BCAC05" w14:textId="7C662B89" w:rsidR="0018219E" w:rsidRDefault="0018219E" w:rsidP="004D3011">
            <w:r>
              <w:t>ERP Yazılımı</w:t>
            </w:r>
          </w:p>
          <w:p w14:paraId="2B9E9035" w14:textId="77777777" w:rsidR="00CC4E31" w:rsidRDefault="00CC4E31" w:rsidP="004D3011"/>
          <w:p w14:paraId="611D1D2E" w14:textId="0C108079" w:rsidR="00CC4E31" w:rsidRPr="00E4381A" w:rsidRDefault="00CC4E31" w:rsidP="004D3011">
            <w:pPr>
              <w:rPr>
                <w:rStyle w:val="Kpr"/>
              </w:rPr>
            </w:pPr>
          </w:p>
          <w:p w14:paraId="0C7643D0" w14:textId="0955B159" w:rsidR="00EF270E" w:rsidRPr="00EF270E" w:rsidRDefault="00EF270E" w:rsidP="00EF270E"/>
          <w:p w14:paraId="1F92ECD9" w14:textId="47A31619" w:rsidR="00E25A2E" w:rsidRPr="004D3011" w:rsidRDefault="00E25A2E" w:rsidP="00646827">
            <w:pPr>
              <w:pStyle w:val="Balk3"/>
            </w:pPr>
          </w:p>
        </w:tc>
        <w:tc>
          <w:tcPr>
            <w:tcW w:w="761" w:type="dxa"/>
          </w:tcPr>
          <w:p w14:paraId="6294FB9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</w:tcPr>
          <w:sdt>
            <w:sdtPr>
              <w:rPr>
                <w:color w:val="B85A22" w:themeColor="accent2" w:themeShade="BF"/>
                <w:u w:val="single"/>
              </w:rPr>
              <w:id w:val="1049110328"/>
              <w:placeholder>
                <w:docPart w:val="A3EAE840392E4965BE6A6A61275D9E17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08841FD5" w14:textId="77777777" w:rsidR="001B2ABD" w:rsidRDefault="00E25A26" w:rsidP="00036450">
                <w:pPr>
                  <w:pStyle w:val="Balk2"/>
                </w:pPr>
                <w:r w:rsidRPr="00036450">
                  <w:rPr>
                    <w:lang w:bidi="tr-TR"/>
                  </w:rPr>
                  <w:t>EĞİTİM</w:t>
                </w:r>
              </w:p>
            </w:sdtContent>
          </w:sdt>
          <w:p w14:paraId="4FC5D14B" w14:textId="6CAFE40C" w:rsidR="00036450" w:rsidRPr="00036450" w:rsidRDefault="00644F82" w:rsidP="00B359E4">
            <w:pPr>
              <w:pStyle w:val="Balk4"/>
            </w:pPr>
            <w:r>
              <w:t>Aktar İlköğretim Okulu</w:t>
            </w:r>
            <w:r w:rsidR="00E25A2E">
              <w:t xml:space="preserve"> – Kemalettin Sami Paşa Ortaokulu</w:t>
            </w:r>
          </w:p>
          <w:p w14:paraId="268D26FD" w14:textId="7037A3C4" w:rsidR="004D3011" w:rsidRDefault="00644F82" w:rsidP="00644F82">
            <w:pPr>
              <w:pStyle w:val="Tarih"/>
            </w:pPr>
            <w:r>
              <w:t>[2006]</w:t>
            </w:r>
            <w:r w:rsidR="00036450" w:rsidRPr="00B359E4">
              <w:rPr>
                <w:lang w:bidi="tr-TR"/>
              </w:rPr>
              <w:t xml:space="preserve"> </w:t>
            </w:r>
            <w:r>
              <w:rPr>
                <w:lang w:bidi="tr-TR"/>
              </w:rPr>
              <w:t>–</w:t>
            </w:r>
            <w:r w:rsidR="00036450" w:rsidRPr="00B359E4">
              <w:rPr>
                <w:lang w:bidi="tr-TR"/>
              </w:rPr>
              <w:t xml:space="preserve"> </w:t>
            </w:r>
            <w:r>
              <w:t>[2012</w:t>
            </w:r>
            <w:r w:rsidR="00AD16F7">
              <w:t>] [2012-</w:t>
            </w:r>
            <w:r w:rsidR="00E25A2E">
              <w:t xml:space="preserve"> 2013]</w:t>
            </w:r>
          </w:p>
          <w:p w14:paraId="6937C4FF" w14:textId="77777777" w:rsidR="00E25A2E" w:rsidRPr="008113A6" w:rsidRDefault="00E25A2E" w:rsidP="008113A6"/>
          <w:p w14:paraId="56C6E2F1" w14:textId="10386596" w:rsidR="00036450" w:rsidRPr="00E25A2E" w:rsidRDefault="00E25A2E" w:rsidP="008113A6">
            <w:pPr>
              <w:rPr>
                <w:b/>
                <w:bCs/>
                <w:szCs w:val="18"/>
              </w:rPr>
            </w:pPr>
            <w:r w:rsidRPr="00E25A2E">
              <w:rPr>
                <w:b/>
                <w:bCs/>
              </w:rPr>
              <w:t>Sapanca Anadolu Lisesi</w:t>
            </w:r>
          </w:p>
          <w:p w14:paraId="5E5EC1D6" w14:textId="515930C8" w:rsidR="008113A6" w:rsidRDefault="008113A6" w:rsidP="00036450">
            <w:r>
              <w:t>[201</w:t>
            </w:r>
            <w:r w:rsidR="00E25A2E">
              <w:t>3</w:t>
            </w:r>
            <w:r>
              <w:t>] – [201</w:t>
            </w:r>
            <w:r w:rsidR="00E25A2E">
              <w:t>7</w:t>
            </w:r>
            <w:r>
              <w:t>]</w:t>
            </w:r>
          </w:p>
          <w:p w14:paraId="0BF7F6C4" w14:textId="42C27F37" w:rsidR="00BB05E4" w:rsidRDefault="00BB05E4" w:rsidP="00E25A2E"/>
          <w:p w14:paraId="3A973BCB" w14:textId="56DDBA47" w:rsidR="00BB05E4" w:rsidRDefault="00BB05E4" w:rsidP="00E25A2E"/>
          <w:p w14:paraId="1F0B8457" w14:textId="06B28F65" w:rsidR="00BB05E4" w:rsidRPr="00E25A2E" w:rsidRDefault="00BB05E4" w:rsidP="00BB05E4">
            <w:pPr>
              <w:rPr>
                <w:b/>
                <w:bCs/>
                <w:szCs w:val="18"/>
              </w:rPr>
            </w:pPr>
            <w:r>
              <w:rPr>
                <w:b/>
                <w:bCs/>
              </w:rPr>
              <w:t>Sakarya Üniversitesi</w:t>
            </w:r>
          </w:p>
          <w:p w14:paraId="15EA3534" w14:textId="38D3A75A" w:rsidR="00BB05E4" w:rsidRDefault="00BB05E4" w:rsidP="00BB05E4">
            <w:r>
              <w:t>[2018-2023]</w:t>
            </w:r>
          </w:p>
          <w:p w14:paraId="2AC7E729" w14:textId="38F80245" w:rsidR="00BB05E4" w:rsidRDefault="00BB05E4" w:rsidP="00BB05E4">
            <w:pPr>
              <w:pStyle w:val="ListeParagraf"/>
              <w:numPr>
                <w:ilvl w:val="0"/>
                <w:numId w:val="1"/>
              </w:numPr>
            </w:pPr>
            <w:r>
              <w:t xml:space="preserve">Bilgisayar </w:t>
            </w:r>
            <w:r w:rsidR="00AD16F7">
              <w:t>ve</w:t>
            </w:r>
            <w:r>
              <w:t xml:space="preserve"> Bilişim Bilimleri Fakültesi</w:t>
            </w:r>
          </w:p>
          <w:p w14:paraId="65E8B0CC" w14:textId="223070FE" w:rsidR="00BB05E4" w:rsidRDefault="00BB05E4" w:rsidP="00BB05E4">
            <w:pPr>
              <w:pStyle w:val="ListeParagraf"/>
              <w:numPr>
                <w:ilvl w:val="0"/>
                <w:numId w:val="1"/>
              </w:numPr>
            </w:pPr>
            <w:r>
              <w:t>Bilişim Sistemleri Mühendisliği</w:t>
            </w:r>
          </w:p>
          <w:p w14:paraId="0617A911" w14:textId="534F03D0" w:rsidR="00FF5389" w:rsidRDefault="00BB05E4" w:rsidP="00FF5389">
            <w:pPr>
              <w:pStyle w:val="ListeParagraf"/>
              <w:numPr>
                <w:ilvl w:val="0"/>
                <w:numId w:val="1"/>
              </w:numPr>
            </w:pPr>
            <w:r>
              <w:t>İngilizce Hazırlık Sınıfı – 2018</w:t>
            </w:r>
          </w:p>
          <w:p w14:paraId="6DE0B15C" w14:textId="6000F79A" w:rsidR="003248AF" w:rsidRDefault="003248AF" w:rsidP="00E25A2E"/>
          <w:p w14:paraId="2027BF6A" w14:textId="2FE711A3" w:rsidR="003248AF" w:rsidRDefault="003248AF" w:rsidP="00E25A2E"/>
          <w:p w14:paraId="4E9C62AC" w14:textId="77777777" w:rsidR="003248AF" w:rsidRDefault="003248AF" w:rsidP="00E25A2E"/>
          <w:p w14:paraId="23730B1D" w14:textId="6367805D" w:rsidR="00FF5389" w:rsidRDefault="00FF5389" w:rsidP="00FF53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Acadebi.com (</w:t>
            </w:r>
            <w:r w:rsidR="00DB1080">
              <w:rPr>
                <w:b/>
                <w:bCs/>
                <w:sz w:val="24"/>
                <w:szCs w:val="24"/>
              </w:rPr>
              <w:t>12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 w:rsidR="00DB1080">
              <w:rPr>
                <w:b/>
                <w:bCs/>
                <w:sz w:val="24"/>
                <w:szCs w:val="24"/>
              </w:rPr>
              <w:t>07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2021</w:t>
            </w:r>
            <w:r w:rsidR="009117DF">
              <w:rPr>
                <w:b/>
                <w:bCs/>
                <w:sz w:val="24"/>
                <w:szCs w:val="24"/>
              </w:rPr>
              <w:t>-0</w:t>
            </w:r>
            <w:r w:rsidR="00DB1080">
              <w:rPr>
                <w:b/>
                <w:bCs/>
                <w:sz w:val="24"/>
                <w:szCs w:val="24"/>
              </w:rPr>
              <w:t>6</w:t>
            </w:r>
            <w:r w:rsidR="009117DF">
              <w:rPr>
                <w:b/>
                <w:bCs/>
                <w:sz w:val="24"/>
                <w:szCs w:val="24"/>
              </w:rPr>
              <w:t>.</w:t>
            </w:r>
            <w:r w:rsidR="00DB1080">
              <w:rPr>
                <w:b/>
                <w:bCs/>
                <w:sz w:val="24"/>
                <w:szCs w:val="24"/>
              </w:rPr>
              <w:t>11</w:t>
            </w:r>
            <w:r w:rsidR="009117DF">
              <w:rPr>
                <w:b/>
                <w:bCs/>
                <w:sz w:val="24"/>
                <w:szCs w:val="24"/>
              </w:rPr>
              <w:t>.2021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  <w:p w14:paraId="6772B697" w14:textId="5F22B95D" w:rsidR="00FF5389" w:rsidRPr="00FF5389" w:rsidRDefault="00FF5389" w:rsidP="00FF5389">
            <w:pPr>
              <w:pStyle w:val="ListeParagraf"/>
              <w:rPr>
                <w:b/>
                <w:bCs/>
                <w:sz w:val="24"/>
                <w:szCs w:val="24"/>
              </w:rPr>
            </w:pPr>
          </w:p>
          <w:p w14:paraId="287103A6" w14:textId="027CDE39" w:rsidR="00FF5389" w:rsidRPr="00FF5389" w:rsidRDefault="00FF5389" w:rsidP="00FF5389">
            <w:pPr>
              <w:pStyle w:val="ListeParagraf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E-ticaret sitesi.</w:t>
            </w:r>
          </w:p>
          <w:p w14:paraId="7FB37A98" w14:textId="4029EF22" w:rsidR="00FF5389" w:rsidRDefault="00FF5389" w:rsidP="00E25A2E">
            <w:pPr>
              <w:rPr>
                <w:b/>
                <w:bCs/>
                <w:sz w:val="24"/>
                <w:szCs w:val="24"/>
              </w:rPr>
            </w:pPr>
          </w:p>
          <w:p w14:paraId="23C7BBE7" w14:textId="77777777" w:rsidR="00EF270E" w:rsidRPr="00EF270E" w:rsidRDefault="00EF270E" w:rsidP="00E25A2E">
            <w:pPr>
              <w:rPr>
                <w:b/>
                <w:bCs/>
                <w:sz w:val="24"/>
                <w:szCs w:val="24"/>
              </w:rPr>
            </w:pPr>
          </w:p>
          <w:p w14:paraId="6AD843E0" w14:textId="77777777" w:rsidR="00042032" w:rsidRDefault="00EF270E" w:rsidP="00EF270E">
            <w:pPr>
              <w:rPr>
                <w:b/>
                <w:bCs/>
                <w:sz w:val="24"/>
                <w:szCs w:val="24"/>
              </w:rPr>
            </w:pPr>
            <w:r w:rsidRPr="00EF270E">
              <w:rPr>
                <w:b/>
                <w:bCs/>
                <w:sz w:val="24"/>
                <w:szCs w:val="24"/>
              </w:rPr>
              <w:t xml:space="preserve">Fen Bilimleri </w:t>
            </w:r>
            <w:r w:rsidR="00042032">
              <w:rPr>
                <w:b/>
                <w:bCs/>
                <w:sz w:val="24"/>
                <w:szCs w:val="24"/>
              </w:rPr>
              <w:t>E</w:t>
            </w:r>
            <w:r w:rsidRPr="00EF270E">
              <w:rPr>
                <w:b/>
                <w:bCs/>
                <w:sz w:val="24"/>
                <w:szCs w:val="24"/>
              </w:rPr>
              <w:t>nstitüsü Web Sitesi</w:t>
            </w:r>
          </w:p>
          <w:p w14:paraId="77E40CD0" w14:textId="4901F31C" w:rsidR="00EF270E" w:rsidRDefault="00042032" w:rsidP="00EF2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(SKS-Kısmi Zamanlı Çalışan)</w:t>
            </w:r>
            <w:r w:rsidR="00EF270E" w:rsidRPr="00EF270E">
              <w:rPr>
                <w:b/>
                <w:bCs/>
                <w:sz w:val="24"/>
                <w:szCs w:val="24"/>
              </w:rPr>
              <w:t xml:space="preserve"> (01.03.202</w:t>
            </w:r>
            <w:r w:rsidR="00EF270E">
              <w:rPr>
                <w:b/>
                <w:bCs/>
                <w:sz w:val="24"/>
                <w:szCs w:val="24"/>
              </w:rPr>
              <w:t>2  - )</w:t>
            </w:r>
          </w:p>
          <w:p w14:paraId="042CABF1" w14:textId="77777777" w:rsidR="00EF270E" w:rsidRPr="00EF270E" w:rsidRDefault="00EF270E" w:rsidP="00EF270E">
            <w:pPr>
              <w:rPr>
                <w:b/>
                <w:bCs/>
                <w:sz w:val="24"/>
                <w:szCs w:val="24"/>
              </w:rPr>
            </w:pPr>
          </w:p>
          <w:p w14:paraId="02CC872B" w14:textId="0A2EFAD9" w:rsidR="00EF270E" w:rsidRPr="00FF5389" w:rsidRDefault="00EF270E" w:rsidP="00EF270E">
            <w:pPr>
              <w:pStyle w:val="ListeParagraf"/>
              <w:numPr>
                <w:ilvl w:val="0"/>
                <w:numId w:val="7"/>
              </w:numPr>
              <w:rPr>
                <w:szCs w:val="18"/>
              </w:rPr>
            </w:pPr>
            <w:r>
              <w:rPr>
                <w:szCs w:val="18"/>
              </w:rPr>
              <w:t>Asp.Net Core Mvc dinamik sitesi.</w:t>
            </w:r>
          </w:p>
          <w:p w14:paraId="3E98E918" w14:textId="4E65C910" w:rsidR="00FF5389" w:rsidRDefault="00FF5389" w:rsidP="00DB1080"/>
          <w:p w14:paraId="31DF42B4" w14:textId="77777777" w:rsidR="00DB1080" w:rsidRDefault="00DB1080" w:rsidP="00DB1080"/>
          <w:p w14:paraId="08444CE3" w14:textId="35B26A83" w:rsidR="00BF58A0" w:rsidRPr="00EF270E" w:rsidRDefault="00BF58A0" w:rsidP="004D3011"/>
        </w:tc>
      </w:tr>
      <w:tr w:rsidR="00DB1080" w14:paraId="0D05F1F8" w14:textId="77777777" w:rsidTr="00EF270E">
        <w:trPr>
          <w:trHeight w:val="846"/>
        </w:trPr>
        <w:tc>
          <w:tcPr>
            <w:tcW w:w="3805" w:type="dxa"/>
          </w:tcPr>
          <w:p w14:paraId="051CBC39" w14:textId="77777777" w:rsidR="00DB1080" w:rsidRDefault="00DB1080" w:rsidP="00036450"/>
        </w:tc>
        <w:tc>
          <w:tcPr>
            <w:tcW w:w="761" w:type="dxa"/>
          </w:tcPr>
          <w:p w14:paraId="3A6D8D7B" w14:textId="77777777" w:rsidR="00DB1080" w:rsidRDefault="00DB1080" w:rsidP="000C45FF">
            <w:pPr>
              <w:tabs>
                <w:tab w:val="left" w:pos="990"/>
              </w:tabs>
            </w:pPr>
          </w:p>
        </w:tc>
        <w:tc>
          <w:tcPr>
            <w:tcW w:w="6535" w:type="dxa"/>
          </w:tcPr>
          <w:p w14:paraId="17D9790F" w14:textId="77777777" w:rsidR="00DB1080" w:rsidRDefault="00DB1080" w:rsidP="00036450">
            <w:pPr>
              <w:pStyle w:val="Balk2"/>
              <w:rPr>
                <w:color w:val="B85A22" w:themeColor="accent2" w:themeShade="BF"/>
                <w:u w:val="single"/>
              </w:rPr>
            </w:pPr>
          </w:p>
        </w:tc>
      </w:tr>
    </w:tbl>
    <w:p w14:paraId="06D5C453" w14:textId="77777777" w:rsidR="0043117B" w:rsidRDefault="005C01CC" w:rsidP="000C45FF">
      <w:pPr>
        <w:tabs>
          <w:tab w:val="left" w:pos="990"/>
        </w:tabs>
      </w:pPr>
    </w:p>
    <w:sectPr w:rsidR="0043117B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C710" w14:textId="77777777" w:rsidR="005C01CC" w:rsidRDefault="005C01CC" w:rsidP="000C45FF">
      <w:r>
        <w:separator/>
      </w:r>
    </w:p>
  </w:endnote>
  <w:endnote w:type="continuationSeparator" w:id="0">
    <w:p w14:paraId="74CF9F2E" w14:textId="77777777" w:rsidR="005C01CC" w:rsidRDefault="005C01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09E4" w14:textId="77777777" w:rsidR="005C01CC" w:rsidRDefault="005C01CC" w:rsidP="000C45FF">
      <w:r>
        <w:separator/>
      </w:r>
    </w:p>
  </w:footnote>
  <w:footnote w:type="continuationSeparator" w:id="0">
    <w:p w14:paraId="43CF7244" w14:textId="77777777" w:rsidR="005C01CC" w:rsidRDefault="005C01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A1F6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2080ACAE" wp14:editId="036D5F3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D29"/>
    <w:multiLevelType w:val="hybridMultilevel"/>
    <w:tmpl w:val="FF46C76A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A79"/>
    <w:multiLevelType w:val="hybridMultilevel"/>
    <w:tmpl w:val="54D02330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725F"/>
    <w:multiLevelType w:val="hybridMultilevel"/>
    <w:tmpl w:val="FB3CD8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7BD8"/>
    <w:multiLevelType w:val="hybridMultilevel"/>
    <w:tmpl w:val="CE18E7A4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4B67"/>
    <w:multiLevelType w:val="hybridMultilevel"/>
    <w:tmpl w:val="D20A54B2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5600"/>
    <w:multiLevelType w:val="hybridMultilevel"/>
    <w:tmpl w:val="0E9E0266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243B"/>
    <w:multiLevelType w:val="hybridMultilevel"/>
    <w:tmpl w:val="48486BBA"/>
    <w:lvl w:ilvl="0" w:tplc="4B02DC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6445">
    <w:abstractNumId w:val="2"/>
  </w:num>
  <w:num w:numId="2" w16cid:durableId="466046289">
    <w:abstractNumId w:val="4"/>
  </w:num>
  <w:num w:numId="3" w16cid:durableId="1566211875">
    <w:abstractNumId w:val="5"/>
  </w:num>
  <w:num w:numId="4" w16cid:durableId="1279525886">
    <w:abstractNumId w:val="0"/>
  </w:num>
  <w:num w:numId="5" w16cid:durableId="1117068095">
    <w:abstractNumId w:val="1"/>
  </w:num>
  <w:num w:numId="6" w16cid:durableId="272439084">
    <w:abstractNumId w:val="6"/>
  </w:num>
  <w:num w:numId="7" w16cid:durableId="85376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82"/>
    <w:rsid w:val="00036450"/>
    <w:rsid w:val="00042032"/>
    <w:rsid w:val="00094499"/>
    <w:rsid w:val="000C45FF"/>
    <w:rsid w:val="000E3FD1"/>
    <w:rsid w:val="00112054"/>
    <w:rsid w:val="001525E1"/>
    <w:rsid w:val="00180329"/>
    <w:rsid w:val="0018219E"/>
    <w:rsid w:val="0019001F"/>
    <w:rsid w:val="001A74A5"/>
    <w:rsid w:val="001B2ABD"/>
    <w:rsid w:val="001E0391"/>
    <w:rsid w:val="001E1759"/>
    <w:rsid w:val="001F1ECC"/>
    <w:rsid w:val="00223A79"/>
    <w:rsid w:val="002400EB"/>
    <w:rsid w:val="002512F8"/>
    <w:rsid w:val="00254978"/>
    <w:rsid w:val="00256CF7"/>
    <w:rsid w:val="00281FD5"/>
    <w:rsid w:val="002B1357"/>
    <w:rsid w:val="0030481B"/>
    <w:rsid w:val="003156FC"/>
    <w:rsid w:val="003248AF"/>
    <w:rsid w:val="003254B5"/>
    <w:rsid w:val="0037121F"/>
    <w:rsid w:val="003A444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75FA"/>
    <w:rsid w:val="00554B8C"/>
    <w:rsid w:val="00556586"/>
    <w:rsid w:val="00561BFB"/>
    <w:rsid w:val="005C01CC"/>
    <w:rsid w:val="005D5003"/>
    <w:rsid w:val="005E39D5"/>
    <w:rsid w:val="00600670"/>
    <w:rsid w:val="0062123A"/>
    <w:rsid w:val="00644F82"/>
    <w:rsid w:val="00646827"/>
    <w:rsid w:val="00646E75"/>
    <w:rsid w:val="006771D0"/>
    <w:rsid w:val="006C1CF8"/>
    <w:rsid w:val="006E4F6F"/>
    <w:rsid w:val="0071073A"/>
    <w:rsid w:val="00715FCB"/>
    <w:rsid w:val="00734B87"/>
    <w:rsid w:val="00743101"/>
    <w:rsid w:val="007775E1"/>
    <w:rsid w:val="007867A0"/>
    <w:rsid w:val="007927F5"/>
    <w:rsid w:val="00802CA0"/>
    <w:rsid w:val="008113A6"/>
    <w:rsid w:val="00825CA8"/>
    <w:rsid w:val="00840E2F"/>
    <w:rsid w:val="008B0CA5"/>
    <w:rsid w:val="008F1518"/>
    <w:rsid w:val="009117DF"/>
    <w:rsid w:val="009260CD"/>
    <w:rsid w:val="00952C25"/>
    <w:rsid w:val="00987236"/>
    <w:rsid w:val="00A20D27"/>
    <w:rsid w:val="00A2118D"/>
    <w:rsid w:val="00AD16F7"/>
    <w:rsid w:val="00AD76E2"/>
    <w:rsid w:val="00AE2044"/>
    <w:rsid w:val="00AE7882"/>
    <w:rsid w:val="00B07AF6"/>
    <w:rsid w:val="00B20152"/>
    <w:rsid w:val="00B359E4"/>
    <w:rsid w:val="00B57D98"/>
    <w:rsid w:val="00B70850"/>
    <w:rsid w:val="00B921A2"/>
    <w:rsid w:val="00B964DA"/>
    <w:rsid w:val="00BB05E4"/>
    <w:rsid w:val="00BF58A0"/>
    <w:rsid w:val="00C066B6"/>
    <w:rsid w:val="00C24231"/>
    <w:rsid w:val="00C37BA1"/>
    <w:rsid w:val="00C4674C"/>
    <w:rsid w:val="00C506CF"/>
    <w:rsid w:val="00C72BED"/>
    <w:rsid w:val="00C9578B"/>
    <w:rsid w:val="00CB0055"/>
    <w:rsid w:val="00CC4E31"/>
    <w:rsid w:val="00D219EE"/>
    <w:rsid w:val="00D2522B"/>
    <w:rsid w:val="00D422DE"/>
    <w:rsid w:val="00D5459D"/>
    <w:rsid w:val="00D8097E"/>
    <w:rsid w:val="00D937C9"/>
    <w:rsid w:val="00DA1F4D"/>
    <w:rsid w:val="00DB1080"/>
    <w:rsid w:val="00DD172A"/>
    <w:rsid w:val="00DF350C"/>
    <w:rsid w:val="00E25A26"/>
    <w:rsid w:val="00E25A2E"/>
    <w:rsid w:val="00E4381A"/>
    <w:rsid w:val="00E54BC7"/>
    <w:rsid w:val="00E55D74"/>
    <w:rsid w:val="00EF270E"/>
    <w:rsid w:val="00F60274"/>
    <w:rsid w:val="00F664FB"/>
    <w:rsid w:val="00F77FB9"/>
    <w:rsid w:val="00FB068F"/>
    <w:rsid w:val="00FC5A2E"/>
    <w:rsid w:val="00F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71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semiHidden/>
    <w:qFormat/>
    <w:rsid w:val="00BB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eyzasirinn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yza\AppData\Local\Microsoft\Office\16.0\DTS\tr-TR%7b1F7EC853-7F74-474F-AB26-028A930A15B3%7d\%7b3A825630-674D-4741-BB01-DCC0E4B4C2F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D8BBF4CFC34A62B73C43D3CDD8E9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598AEA-DE42-42D1-965B-EAA9049EE9C2}"/>
      </w:docPartPr>
      <w:docPartBody>
        <w:p w:rsidR="00ED6870" w:rsidRDefault="009D2D63">
          <w:pPr>
            <w:pStyle w:val="96D8BBF4CFC34A62B73C43D3CDD8E982"/>
          </w:pPr>
          <w:r w:rsidRPr="00CB0055">
            <w:rPr>
              <w:lang w:bidi="tr-TR"/>
            </w:rPr>
            <w:t>İletişim</w:t>
          </w:r>
        </w:p>
      </w:docPartBody>
    </w:docPart>
    <w:docPart>
      <w:docPartPr>
        <w:name w:val="CC5CBDAEA416423AB55ADECE9BE0B3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8D3E6A-DEA4-4B50-9AB1-11778E0DCFA7}"/>
      </w:docPartPr>
      <w:docPartBody>
        <w:p w:rsidR="00ED6870" w:rsidRDefault="009D2D63">
          <w:pPr>
            <w:pStyle w:val="CC5CBDAEA416423AB55ADECE9BE0B36A"/>
          </w:pPr>
          <w:r w:rsidRPr="004D3011">
            <w:rPr>
              <w:lang w:bidi="tr-TR"/>
            </w:rPr>
            <w:t>TELEFON:</w:t>
          </w:r>
        </w:p>
      </w:docPartBody>
    </w:docPart>
    <w:docPart>
      <w:docPartPr>
        <w:name w:val="B8D9195637BD4AE29FD56CA5A7CC3E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78D2FC-9C26-45A5-AB20-8EABFAAB1D60}"/>
      </w:docPartPr>
      <w:docPartBody>
        <w:p w:rsidR="00ED6870" w:rsidRDefault="009D2D63">
          <w:pPr>
            <w:pStyle w:val="B8D9195637BD4AE29FD56CA5A7CC3E08"/>
          </w:pPr>
          <w:r w:rsidRPr="004D3011">
            <w:rPr>
              <w:lang w:bidi="tr-TR"/>
            </w:rPr>
            <w:t>E-POSTA:</w:t>
          </w:r>
        </w:p>
      </w:docPartBody>
    </w:docPart>
    <w:docPart>
      <w:docPartPr>
        <w:name w:val="A3EAE840392E4965BE6A6A61275D9E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7E469E-0A60-4372-814E-D3F998F7CE22}"/>
      </w:docPartPr>
      <w:docPartBody>
        <w:p w:rsidR="00ED6870" w:rsidRDefault="009D2D63">
          <w:pPr>
            <w:pStyle w:val="A3EAE840392E4965BE6A6A61275D9E17"/>
          </w:pPr>
          <w:r w:rsidRPr="00036450">
            <w:rPr>
              <w:lang w:bidi="tr-TR"/>
            </w:rPr>
            <w:t>EĞİTİM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63"/>
    <w:rsid w:val="00047007"/>
    <w:rsid w:val="00062E69"/>
    <w:rsid w:val="00104F32"/>
    <w:rsid w:val="001105E4"/>
    <w:rsid w:val="00115926"/>
    <w:rsid w:val="00190261"/>
    <w:rsid w:val="00283105"/>
    <w:rsid w:val="00342D4F"/>
    <w:rsid w:val="00386E2D"/>
    <w:rsid w:val="004E6876"/>
    <w:rsid w:val="009D2D63"/>
    <w:rsid w:val="00B73458"/>
    <w:rsid w:val="00C6556B"/>
    <w:rsid w:val="00C726A6"/>
    <w:rsid w:val="00ED6870"/>
    <w:rsid w:val="00F1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6D8BBF4CFC34A62B73C43D3CDD8E982">
    <w:name w:val="96D8BBF4CFC34A62B73C43D3CDD8E982"/>
  </w:style>
  <w:style w:type="paragraph" w:customStyle="1" w:styleId="CC5CBDAEA416423AB55ADECE9BE0B36A">
    <w:name w:val="CC5CBDAEA416423AB55ADECE9BE0B36A"/>
  </w:style>
  <w:style w:type="paragraph" w:customStyle="1" w:styleId="B8D9195637BD4AE29FD56CA5A7CC3E08">
    <w:name w:val="B8D9195637BD4AE29FD56CA5A7CC3E08"/>
  </w:style>
  <w:style w:type="character" w:styleId="Kpr">
    <w:name w:val="Hyperlink"/>
    <w:basedOn w:val="VarsaylanParagrafYazTipi"/>
    <w:uiPriority w:val="99"/>
    <w:unhideWhenUsed/>
    <w:rPr>
      <w:color w:val="C45911" w:themeColor="accent2" w:themeShade="BF"/>
      <w:u w:val="single"/>
    </w:rPr>
  </w:style>
  <w:style w:type="paragraph" w:customStyle="1" w:styleId="A3EAE840392E4965BE6A6A61275D9E17">
    <w:name w:val="A3EAE840392E4965BE6A6A61275D9E17"/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DB7921-25D7-465B-9F30-DDADFC2287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{3A825630-674D-4741-BB01-DCC0E4B4C2F6}tf00546271_win32.dotx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2022-03-21T20:06:00Z</dcterms:created>
  <dcterms:modified xsi:type="dcterms:W3CDTF">2022-06-12T17:09:00Z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